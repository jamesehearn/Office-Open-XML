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xmlns:w="http://schemas.openxmlformats.org/wordprocessingml/2006/main">
    <w:p w:rsidRPr="002C1778" w:rsidR="006621F6" w:rsidP="002C1778" w:rsidRDefault="00304643">
      <w:pPr>
        <w:pStyle w:val="Title"/>
      </w:pPr>
      <w:r w:rsidRPr="002C1778">
        <w:t>Example Test Results</w:t>
      </w:r>
    </w:p>
    <w:p w:rsidR="00304643" w:rsidP="002C1778" w:rsidRDefault="00304643">
      <w:pPr>
        <w:pStyle w:val="Heading1"/>
      </w:pPr>
      <w:r>
        <w:t xml:space="preserve">Total Tests: </w:t>
      </w:r>
      <w:r w:rsidR="00D97CBE">
        <w:t>24</w:t>
      </w:r>
      <w:r>
        <w:br/>
      </w:r>
      <w:r w:rsidRPr="001747BA">
        <w:rPr>
          <w:color w:val="70AD47" w:themeColor="accent6"/>
        </w:rPr>
        <w:t xml:space="preserve">Passing Tests: </w:t>
      </w:r>
      <w:r w:rsidRPr="001747BA" w:rsidR="00D97CBE">
        <w:rPr>
          <w:color w:val="70AD47" w:themeColor="accent6"/>
        </w:rPr>
        <w:t>18</w:t>
      </w:r>
      <w:r w:rsidRPr="001747BA">
        <w:rPr>
          <w:color w:val="70AD47" w:themeColor="accent6"/>
        </w:rPr>
        <w:br/>
      </w:r>
      <w:r w:rsidRPr="001747BA">
        <w:rPr>
          <w:color w:val="ED7D31" w:themeColor="accent2"/>
        </w:rPr>
        <w:t xml:space="preserve">Failing Tests: </w:t>
      </w:r>
      <w:r w:rsidRPr="001747BA" w:rsidR="00D97CBE">
        <w:rPr>
          <w:color w:val="ED7D31" w:themeColor="accent2"/>
        </w:rPr>
        <w:t>6</w:t>
      </w:r>
      <w:r w:rsidRPr="001747BA">
        <w:rPr>
          <w:color w:val="ED7D31" w:themeColor="accent2"/>
        </w:rPr>
        <w:br/>
      </w:r>
      <w:r w:rsidRPr="001747BA">
        <w:rPr>
          <w:color w:val="FFC000" w:themeColor="accent4"/>
        </w:rPr>
        <w:t xml:space="preserve">Inconclusive Tests: </w:t>
      </w:r>
      <w:r w:rsidRPr="001747BA" w:rsidR="00D97CBE">
        <w:rPr>
          <w:color w:val="FFC000" w:themeColor="accent4"/>
        </w:rPr>
        <w:t>0</w:t>
      </w:r>
      <w:r w:rsidRPr="001747BA" w:rsidR="00D97CBE">
        <w:rPr>
          <w:color w:val="FFC000" w:themeColor="accent4"/>
        </w:rPr>
        <w:t xml:space="preserve"> </w:t>
      </w:r>
      <w:r w:rsidRPr="001747BA">
        <w:rPr>
          <w:color w:val="FFC000" w:themeColor="accent4"/>
        </w:rPr>
        <w:br/>
      </w:r>
      <w:r w:rsidRPr="001747BA">
        <w:rPr>
          <w:color w:val="44546A" w:themeColor="text2"/>
        </w:rPr>
        <w:t xml:space="preserve">Skipped Tests: </w:t>
      </w:r>
      <w:r w:rsidRPr="001747BA" w:rsidR="00D97CBE">
        <w:rPr>
          <w:color w:val="44546A" w:themeColor="text2"/>
        </w:rPr>
        <w:t>0</w:t>
      </w:r>
      <w:r w:rsidRPr="001747BA" w:rsidR="00D97CBE">
        <w:rPr>
          <w:color w:val="44546A" w:themeColor="text2"/>
        </w:rPr>
        <w:t xml:space="preserve"> </w:t>
      </w:r>
      <w:r w:rsidRPr="001747BA">
        <w:rPr>
          <w:color w:val="44546A" w:themeColor="text2"/>
        </w:rPr>
        <w:br/>
      </w:r>
    </w:p>
    <w:p w:rsidR="00304643" w:rsidP="002C1778" w:rsidRDefault="00304643">
      <w:pPr>
        <w:pStyle w:val="Heading2"/>
      </w:pPr>
      <w:r>
        <w:t>Start Time:</w:t>
      </w:r>
      <w:r w:rsidR="00D97CBE">
        <w:t xml:space="preserve"> </w:t>
      </w:r>
      <w:r w:rsidR="00D97CBE">
        <w:t>2017-08-20 05:23:33Z</w:t>
      </w:r>
    </w:p>
    <w:p w:rsidR="00304643" w:rsidP="002C1778" w:rsidRDefault="00304643">
      <w:pPr>
        <w:pStyle w:val="Heading2"/>
      </w:pPr>
      <w:r>
        <w:t>End Time:</w:t>
      </w:r>
      <w:r w:rsidR="00D97CBE">
        <w:t xml:space="preserve"> </w:t>
      </w:r>
      <w:r w:rsidR="00D97CBE">
        <w:t>2017-08-20 05:42:31Z</w:t>
      </w:r>
    </w:p>
`				
    <w:p w:rsidR="00304643" w:rsidP="002C1778" w:rsidRDefault="00304643">
      <w:pPr>
        <w:pStyle w:val="Heading2"/>
      </w:pPr>
      <w:r>
        <w:t xml:space="preserve">Total Run Time: </w:t>
      </w:r>
      <w:r w:rsidR="00D97CBE">
        <w:t>500.358802</w:t>
      </w:r>
    </w:p>
    <w:p w:rsidR="00D97CBE" w:rsidP="002C1778" w:rsidRDefault="00D97CBE">
      <w:pPr>
        <w:pStyle w:val="Heading2"/>
      </w:pPr>
    </w:p>
    <w:p w:rsidR="00304643" w:rsidP="00D97CBE" w:rsidRDefault="00304643">
      <w:pPr>
        <w:pStyle w:val="Heading1"/>
      </w:pPr>
      <w:r>
        <w:t>Tests Run:</w:t>
      </w:r>
      <w:r w:rsidR="00D97CBE">
        <w:t xml:space="preserve"> </w:t>
      </w:r>
      <w:bookmarkStart w:name="_GoBack" w:id="0"/>
      <w:bookmarkEnd w:id="0"/>
    </w:p>
    <w:p w:rsidR="00304643" w:rsidP="00304643" w:rsidRDefault="00D97CBE">
      <w:r>
        <w:t>ExampleTests.Stuff.SomeTestClass.Test1</w:t>
      </w:r>
    </w:p>
    <w:p w:rsidR="00304643" w:rsidP="00304643" w:rsidRDefault="00D97CBE">
      <w:r>
        <w:t>ExampleTests.Stuff.SomeTestClass.Test2</w:t>
      </w:r>
    </w:p>
    <w:p w:rsidR="00304643" w:rsidP="00304643" w:rsidRDefault="00D97CBE">
      <w:r>
        <w:t>ExampleTests.Stuff.SomeTestClass.Test3</w:t>
      </w:r>
    </w:p>
    <w:p w:rsidR="00304643" w:rsidP="00304643" w:rsidRDefault="00D97CBE">
      <w:r>
        <w:t>ExampleTests.Stuff.SomeTestClass.Test4</w:t>
      </w:r>
    </w:p>
    <w:p w:rsidR="00304643" w:rsidP="00304643" w:rsidRDefault="00D97CBE">
      <w:r>
        <w:t>ExampleTests.Stuff.SomeTestClass.Test5</w:t>
      </w:r>
    </w:p>
    <w:p w:rsidR="00304643" w:rsidP="00304643" w:rsidRDefault="00D97CBE">
      <w:r>
        <w:t>ExampleTests.Stuff.SomeTestClass.Test6</w:t>
      </w:r>
    </w:p>
    <w:p w:rsidR="00304643" w:rsidP="00304643" w:rsidRDefault="00D97CBE">
      <w:r>
        <w:t>ExampleTests.Stuff.SomeTestClass.Test7</w:t>
      </w:r>
    </w:p>
    <w:p w:rsidR="00304643" w:rsidP="00304643" w:rsidRDefault="00D97CBE">
      <w:r>
        <w:t>ExampleTests.Stuff.SomeTestClass.Next_Test_01</w:t>
      </w:r>
    </w:p>
    <w:p w:rsidR="00304643" w:rsidP="00304643" w:rsidRDefault="00D97CBE">
      <w:r>
        <w:t>ExampleTests.Stuff.SomeTestClass.Next_Test_02</w:t>
      </w:r>
    </w:p>
    <w:p w:rsidR="00304643" w:rsidP="00304643" w:rsidRDefault="00D97CBE">
      <w:r>
        <w:t>ExampleTests.Stuff.SomeTestClass.Next_Test_03</w:t>
      </w:r>
    </w:p>
    <w:p w:rsidR="00304643" w:rsidP="00304643" w:rsidRDefault="00D97CBE">
      <w:r>
        <w:t>ExampleTests.Stuff.SomeTestClass.Next_Test_04</w:t>
      </w:r>
    </w:p>
    <w:p w:rsidR="00304643" w:rsidP="00304643" w:rsidRDefault="00D97CBE">
      <w:r>
        <w:t>ExampleTests.Stuff.SomeTestClass.Next_Test_05</w:t>
      </w:r>
    </w:p>
    <w:p w:rsidR="00304643" w:rsidP="00304643" w:rsidRDefault="00D97CBE">
      <w:r>
        <w:t>ExampleTests.Stuff.SomeTestClass.Next_Test_06</w:t>
      </w:r>
    </w:p>
    <w:p w:rsidR="00304643" w:rsidP="00304643" w:rsidRDefault="00D97CBE">
      <w:r>
        <w:t>ExampleTests.Stuff.SomeTestClass.Next_Test_07</w:t>
      </w:r>
    </w:p>
    <w:p w:rsidR="00304643" w:rsidP="00304643" w:rsidRDefault="00D97CBE">
      <w:r>
        <w:t>ExampleTests.Stuff.SomeTestClass.Next_Test_08</w:t>
      </w:r>
    </w:p>
    <w:p w:rsidR="00304643" w:rsidP="00304643" w:rsidRDefault="00D97CBE">
      <w:r>
        <w:t>ExampleTests.Stuff.SomeTestClass.Next_Test_09</w:t>
      </w:r>
    </w:p>
    <w:p w:rsidR="00304643" w:rsidP="00304643" w:rsidRDefault="00D97CBE">
      <w:r>
        <w:t>ExampleTests.Stuff.SomeTestClass.Next_Test_10</w:t>
      </w:r>
    </w:p>
    <w:p w:rsidR="00304643" w:rsidP="00304643" w:rsidRDefault="00D97CBE">
      <w:r>
        <w:t>ExampleTests.Stuff.SomeTestClass.Another_Test_01</w:t>
      </w:r>
    </w:p>
    <w:p w:rsidR="00304643" w:rsidP="00304643" w:rsidRDefault="00D97CBE">
      <w:r>
        <w:t>ExampleTests.Stuff.SomeTestClass.Another_Test_02</w:t>
      </w:r>
    </w:p>
    <w:p w:rsidR="00304643" w:rsidP="00304643" w:rsidRDefault="00D97CBE">
      <w:r>
        <w:t>ExampleTests.Stuff.SomeTestClass.Another_Test_03</w:t>
      </w:r>
    </w:p>
    <w:p w:rsidR="00304643" w:rsidP="00304643" w:rsidRDefault="00D97CBE">
      <w:r>
        <w:t>ExampleTests.Stuff.SomeTestClass.Another_Test_04</w:t>
      </w:r>
    </w:p>
    <w:p w:rsidR="00304643" w:rsidP="00304643" w:rsidRDefault="00D97CBE">
      <w:r>
        <w:t>ExampleTests.Stuff.SomeTestClass.Another_Test_05</w:t>
      </w:r>
    </w:p>
    <w:p w:rsidR="00304643" w:rsidP="00304643" w:rsidRDefault="00D97CBE">
      <w:r>
        <w:t>ExampleTests.Stuff.SomeTestClass.Another_Test_06</w:t>
      </w:r>
    </w:p>
    <w:p w:rsidR="00304643" w:rsidP="00304643" w:rsidRDefault="00D97CBE">
      <w:r>
        <w:t>ExampleTests.Stuff.SomeTestClass.Another_Test_07</w:t>
      </w:r>
    </w:p>
    <w:p w:rsidR="002C1778" w:rsidP="002C1778" w:rsidRDefault="002C1778">
      <w:pPr>
        <w:pStyle w:val="Heading1"/>
      </w:pPr>
      <w:r>
        <w:t>Failing Tests</w:t>
      </w:r>
    </w:p>
    <w:p w:rsidR="002C1778" w:rsidP="00304643" w:rsidRDefault="002C1778"/>
    <w:p w:rsidR="00304643" w:rsidP="00304643" w:rsidRDefault="00304643">
      <w:r>
        <w:t xml:space="preserve">Test Case: </w:t>
      </w:r>
      <w:r w:rsidR="002C1778">
        <w:t>Next_Test_05</w:t>
      </w:r>
    </w:p>
    <w:p w:rsidR="00304643" w:rsidP="00304643" w:rsidRDefault="00304643">
      <w:r>
        <w:t xml:space="preserve">Duration: </w:t>
      </w:r>
      <w:r w:rsidR="002C1778">
        <w:t>314.631771</w:t>
      </w:r>
    </w:p>
    <w:p w:rsidR="00304643" w:rsidP="00304643" w:rsidRDefault="00304643">
      <w:r>
        <w:t xml:space="preserve">Failure Message: </w:t>
      </w:r>
      <w:r w:rsidR="002C1778">
        <w:t>System.InvalidOperationException : unknown error: Element &lt;div id="Body_header1_divLogout" class="topbar-logout"&gt;...&lt;/div&gt; is not clickable at point (861, 15). Other element would receive the click: &lt;div class="blockUI blockOverlay" style="z-index: 10000; border: none; margin: 0px; padding: 0px; width: 100%; height: 100%; top: 0px; left: 0px; background-color: rgb(0, 0, 0); opacity: 0.2; position: fixed;"&gt;&lt;/div&gt;
  (Session info: chrome=59.0.3071.115)
  (Driver info: chromedriver=2.28.455520 (cc17746adff54984afff480136733114c6b3704b),platform=Windows NT 6.1.7601 SP1 x86_64)</w:t>
      </w:r>
    </w:p>
    <w:p w:rsidR="00304643" w:rsidP="00304643" w:rsidRDefault="00304643">
      <w:pPr>
        <w:pBdr>
          <w:bottom w:val="dotted" w:color="auto" w:sz="24" w:space="1"/>
        </w:pBdr>
      </w:pPr>
      <w:r>
        <w:t xml:space="preserve">Stack Trace: </w:t>
      </w:r>
      <w:r w:rsidR="002C1778">
        <w:t>   at OpenQA.Selenium.Remote.RemoteWebDriver.UnpackAndThrowOnError(Response errorResponse)
   at OpenQA.Selenium.Remote.RemoteWebDriver.Execute(String driverCommandToExecute, Dictionary`2 parameters)
   at OpenQA.Selenium.Remote.RemoteWebElement.Click()</w:t>
      </w:r>
    </w:p>
    <w:p w:rsidR="002C1778" w:rsidP="00304643" w:rsidRDefault="002C1778"/>
    <w:p w:rsidR="00304643" w:rsidP="00304643" w:rsidRDefault="00304643">
      <w:r>
        <w:t xml:space="preserve">Test Case: </w:t>
      </w:r>
      <w:r w:rsidR="002C1778">
        <w:t>Next_Test_07</w:t>
      </w:r>
    </w:p>
    <w:p w:rsidR="00304643" w:rsidP="00304643" w:rsidRDefault="00304643">
      <w:r>
        <w:t xml:space="preserve">Duration: </w:t>
      </w:r>
      <w:r w:rsidR="002C1778">
        <w:t>132.362516</w:t>
      </w:r>
    </w:p>
    <w:p w:rsidR="00304643" w:rsidP="00304643" w:rsidRDefault="00304643">
      <w:r>
        <w:t xml:space="preserve">Failure Message: </w:t>
      </w:r>
      <w:r w:rsidR="002C1778">
        <w:t>  Expected: String starting with "/Personal Invalid/Medical Valid/Not Registered/Unsigned/Uncertified/NA/"
  But was:  "/Personal Invalid/Medical Invalid/Not Registered/Unsigned/Uncertified/NA/FIPS Coding Required/ICD Coding Required/Personal Pending/Medical Pending"
</w:t>
      </w:r>
    </w:p>
    <w:p w:rsidR="00304643" w:rsidP="00304643" w:rsidRDefault="00304643">
      <w:pPr>
        <w:pBdr>
          <w:bottom w:val="dotted" w:color="auto" w:sz="24" w:space="1"/>
        </w:pBdr>
      </w:pPr>
      <w:r>
        <w:t xml:space="preserve">Stack Trace: </w:t>
      </w:r>
      <w:r w:rsidR="002C1778">
        <w:t>at ExampleTests.Stuff.SomeTestClass.Next_Test_07() in C:\Users\hearja01\Documents\Visual Studio 2015\Projects\Example\ExampleTests\Stuff\SomeTestClass.cs:line 3585
</w:t>
      </w:r>
    </w:p>
    <w:p w:rsidR="002C1778" w:rsidP="00304643" w:rsidRDefault="002C1778"/>
    <w:p w:rsidR="00304643" w:rsidP="00304643" w:rsidRDefault="00304643">
      <w:r>
        <w:t xml:space="preserve">Test Case: </w:t>
      </w:r>
      <w:r w:rsidR="002C1778">
        <w:t>Next_Test_09</w:t>
      </w:r>
    </w:p>
    <w:p w:rsidR="00304643" w:rsidP="00304643" w:rsidRDefault="00304643">
      <w:r>
        <w:t xml:space="preserve">Duration: </w:t>
      </w:r>
      <w:r w:rsidR="002C1778">
        <w:t>392.423124</w:t>
      </w:r>
    </w:p>
    <w:p w:rsidR="00304643" w:rsidP="00304643" w:rsidRDefault="00304643">
      <w:r>
        <w:t xml:space="preserve">Failure Message: </w:t>
      </w:r>
      <w:r w:rsidR="002C1778">
        <w:t>OpenQA.Selenium.NoSuchElementException : no such element: Unable to locate element: {"method":"partial link text","selector":"Crawford"}
  (Session info: chrome=59.0.3071.115)
  (Driver info: chromedriver=2.28.455520 (cc17746adff54984afff480136733114c6b3704b),platform=Windows NT 6.1.7601 SP1 x86_64)</w:t>
      </w:r>
    </w:p>
    <w:p w:rsidR="00304643" w:rsidP="00304643" w:rsidRDefault="00304643">
      <w:pPr>
        <w:pBdr>
          <w:bottom w:val="dotted" w:color="auto" w:sz="24" w:space="1"/>
        </w:pBdr>
      </w:pPr>
      <w:r>
        <w:t xml:space="preserve">Stack Trace: </w:t>
      </w:r>
      <w:r w:rsidR="002C1778">
        <w:t>   at OpenQA.Selenium.Remote.RemoteWebDriver.UnpackAndThrowOnError(Response errorResponse)
   at OpenQA.Selenium.Remote.RemoteWebDriver.Execute(String driverCommandToExecute, Dictionary`2 parameters)
   at OpenQA.Selenium.Remote.RemoteWebDriver.FindElement(String mechanism, String value)
   at ExampleAutomation.Pages.MessagesPage.SelectCase(String lastName) in C:\Users\hearja01\Documents\Visual Studio 2015\Projects\Example\ExampleAutomation\Pages\Main\MessagesPage.cs:line 11
   at ExampleTests.Stuff.SomeTestClass.Next_Test_09() in C:\Users\hearja01\Documents\Visual Studio 2015\Projects\Example\ExampleTests\Stuff\SomeTestClass.cs:line 4089</w:t>
      </w:r>
    </w:p>
    <w:p w:rsidR="002C1778" w:rsidP="00304643" w:rsidRDefault="002C1778"/>
    <w:p w:rsidR="00304643" w:rsidP="00304643" w:rsidRDefault="00304643">
      <w:r>
        <w:t xml:space="preserve">Test Case: </w:t>
      </w:r>
      <w:r w:rsidR="002C1778">
        <w:t>Another_Test_05</w:t>
      </w:r>
    </w:p>
    <w:p w:rsidR="00304643" w:rsidP="00304643" w:rsidRDefault="00304643">
      <w:r>
        <w:t xml:space="preserve">Duration: </w:t>
      </w:r>
      <w:r w:rsidR="002C1778">
        <w:t>260.122227</w:t>
      </w:r>
    </w:p>
    <w:p w:rsidR="00304643" w:rsidP="00304643" w:rsidRDefault="00304643">
      <w:r>
        <w:t xml:space="preserve">Failure Message: </w:t>
      </w:r>
      <w:r w:rsidR="002C1778">
        <w:t>OpenQA.Selenium.NoSuchElementException : Cannot locate option with value: </w:t>
      </w:r>
    </w:p>
    <w:p w:rsidR="00304643" w:rsidP="00304643" w:rsidRDefault="00304643">
      <w:pPr>
        <w:pBdr>
          <w:bottom w:val="dotted" w:color="auto" w:sz="24" w:space="1"/>
        </w:pBdr>
      </w:pPr>
      <w:r>
        <w:t xml:space="preserve">Stack Trace: </w:t>
      </w:r>
      <w:r w:rsidR="002C1778">
        <w:t>   at OpenQA.Selenium.Support.UI.SelectElement.SelectByValue(String value)
   at ExampleAutomation.Pages.CertifierPage.PAPopulateData(String certifierType, String copyPronouncerToCertifier, String certifierLicense, String certifierFirstName, String certifierMiddleName, String certifierLastName, String certifierSuffix, String certifierTitle, String certifierTitleOther, String editCertifierAddress, String certifierStreetNumber, String certifierPre, String certifierStreetName, String certifierStreetDesignator, String certifierPost, String certifierApt, String certifierCity, String certifierState, String certifierCountry, String certifierZip, String dateSigned) in C:\Users\hearja01\Documents\Visual Studio 2015\Projects\Example\ExampleAutomation\Pages\Stuff\CertifierPage.cs:line 328
   at ExampleTests.Stuff.SomeTestClass.Another_Test_05() in C:\Users\hearja01\Documents\Visual Studio 2015\Projects\Example\ExampleTests\Stuff\SomeTestClass.cs:line 5555</w:t>
      </w:r>
    </w:p>
    <w:p w:rsidR="002C1778" w:rsidP="00304643" w:rsidRDefault="002C1778"/>
    <w:p w:rsidR="00304643" w:rsidP="00304643" w:rsidRDefault="00304643">
      <w:r>
        <w:t xml:space="preserve">Test Case: </w:t>
      </w:r>
      <w:r w:rsidR="002C1778">
        <w:t>Another_Test_06</w:t>
      </w:r>
    </w:p>
    <w:p w:rsidR="00304643" w:rsidP="00304643" w:rsidRDefault="00304643">
      <w:r>
        <w:t xml:space="preserve">Duration: </w:t>
      </w:r>
      <w:r w:rsidR="002C1778">
        <w:t>202.411758</w:t>
      </w:r>
    </w:p>
    <w:p w:rsidR="00304643" w:rsidP="00304643" w:rsidRDefault="00304643">
      <w:r>
        <w:t xml:space="preserve">Failure Message: </w:t>
      </w:r>
      <w:r w:rsidR="002C1778">
        <w:t>OpenQA.Selenium.NoSuchElementException : no such element: Unable to locate element: {"method":"link text","selector":"Certify"}
  (Session info: chrome=59.0.3071.115)
  (Driver info: chromedriver=2.28.455520 (cc17746adff54984afff480136733114c6b3704b),platform=Windows NT 6.1.7601 SP1 x86_64)</w:t>
      </w:r>
    </w:p>
    <w:p w:rsidR="00304643" w:rsidP="00304643" w:rsidRDefault="00304643">
      <w:pPr>
        <w:pBdr>
          <w:bottom w:val="dotted" w:color="auto" w:sz="24" w:space="1"/>
        </w:pBdr>
      </w:pPr>
      <w:r>
        <w:t xml:space="preserve">Stack Trace: </w:t>
      </w:r>
      <w:r w:rsidR="002C1778">
        <w:t>   at OpenQA.Selenium.Remote.RemoteWebDriver.UnpackAndThrowOnError(Response errorResponse)
   at OpenQA.Selenium.Remote.RemoteWebDriver.Execute(String driverCommandToExecute, Dictionary`2 parameters)
   at OpenQA.Selenium.Remote.RemoteWebDriver.FindElement(String mechanism, String value)
   at ExampleAutomation.MenuSelector.Select(String linkText) in C:\Users\hearja01\Documents\Visual Studio 2015\Projects\Example\ExampleAutomation\Navigation\MenuSelector.cs:line 9
   at ExampleTests.Stuff.SomeTestClass.Another_Test_06() in C:\Users\hearja01\Documents\Visual Studio 2015\Projects\Example\ExampleTests\Stuff\SomeTestClass.cs:line 5769</w:t>
      </w:r>
    </w:p>
    <w:p w:rsidR="002C1778" w:rsidP="00304643" w:rsidRDefault="002C1778"/>
    <w:p w:rsidR="00304643" w:rsidP="00304643" w:rsidRDefault="00304643">
      <w:r>
        <w:t xml:space="preserve">Test Case: </w:t>
      </w:r>
      <w:r w:rsidR="002C1778">
        <w:t>Another_Test_07</w:t>
      </w:r>
    </w:p>
    <w:p w:rsidR="00304643" w:rsidP="00304643" w:rsidRDefault="00304643">
      <w:r>
        <w:t xml:space="preserve">Duration: </w:t>
      </w:r>
      <w:r w:rsidR="002C1778">
        <w:t>141.734708</w:t>
      </w:r>
    </w:p>
    <w:p w:rsidR="00304643" w:rsidP="00304643" w:rsidRDefault="00304643">
      <w:r>
        <w:t xml:space="preserve">Failure Message: </w:t>
      </w:r>
      <w:r w:rsidR="002C1778">
        <w:t>  Expected string length 9 but was 6. Strings differ at index 0.
  Expected: "Certifier"
  But was:  "Injury"
  -----------^
</w:t>
      </w:r>
    </w:p>
    <w:p w:rsidR="00304643" w:rsidP="00304643" w:rsidRDefault="00304643">
      <w:pPr>
        <w:pBdr>
          <w:bottom w:val="dotted" w:color="auto" w:sz="24" w:space="1"/>
        </w:pBdr>
      </w:pPr>
      <w:r>
        <w:t xml:space="preserve">Stack Trace: </w:t>
      </w:r>
      <w:r w:rsidR="002C1778">
        <w:t>at ExampleTests.Stuff.SomeTestClass.Another_Test_07() in C:\Users\hearja01\Documents\Visual Studio 2015\Projects\Example\ExampleTests\Stuff\SomeTestClass.cs:line 5939
</w:t>
      </w:r>
    </w:p>
    <w:sectPr w:rsidR="002C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43"/>
    <w:rsid w:val="001747BA"/>
    <w:rsid w:val="002C1778"/>
    <w:rsid w:val="00304643"/>
    <w:rsid w:val="0039711A"/>
    <w:rsid w:val="006621F6"/>
    <w:rsid w:val="00D9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21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1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7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1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C17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Results Template.dotx</Template>
  <TotalTime>37</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Hearn</dc:creator>
  <cp:keywords/>
  <dc:description/>
  <cp:lastModifiedBy>James Hearn</cp:lastModifiedBy>
  <cp:revision>2</cp:revision>
  <dcterms:created xsi:type="dcterms:W3CDTF">2017-07-31T01:13:00Z</dcterms:created>
  <dcterms:modified xsi:type="dcterms:W3CDTF">2017-07-31T02:01:00Z</dcterms:modified>
</cp:coreProperties>
</file>